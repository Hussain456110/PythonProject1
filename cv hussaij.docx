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802A9BCC5264A73BAB95FDA8B6FB3AD"/>
        </w:placeholder>
        <w:docPartList>
          <w:docPartGallery w:val="Quick Parts"/>
          <w:docPartCategory w:val=" Resume Name"/>
        </w:docPartList>
      </w:sdtPr>
      <w:sdtEndPr/>
      <w:sdtContent>
        <w:p w:rsidR="00E64C35" w:rsidRDefault="003A5614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214D1D74B9074A1E9E80389CAFFDA60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9138F">
                <w:t>HUSSAIN ALI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36E78A0B114E47FE8CB48AD7471E19B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64C35" w:rsidRDefault="00B9138F">
              <w:pPr>
                <w:pStyle w:val="NoSpacing"/>
              </w:pPr>
              <w:r>
                <w:t>Alibutthussain12@gmail.com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760FCCA804D24463B451DE75488DB62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64C35" w:rsidRDefault="00B9138F">
              <w:pPr>
                <w:pStyle w:val="NoSpacing"/>
              </w:pPr>
              <w:r>
                <w:t>House#</w:t>
              </w:r>
              <w:r w:rsidR="00B33BC4">
                <w:t xml:space="preserve"> </w:t>
              </w:r>
              <w:r>
                <w:t>C-245 LALA</w:t>
              </w:r>
              <w:r w:rsidR="00B33BC4">
                <w:t xml:space="preserve"> RUKH</w:t>
              </w:r>
              <w:proofErr w:type="gramStart"/>
              <w:r w:rsidR="00B33BC4">
                <w:t>,WAH</w:t>
              </w:r>
              <w:proofErr w:type="gramEnd"/>
              <w:r w:rsidR="00B33BC4">
                <w:t xml:space="preserve"> CANTT</w:t>
              </w:r>
              <w:r>
                <w:t xml:space="preserve"> PK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6725419A91BE470DA83C6E409B2DADC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64C35" w:rsidRDefault="00B33BC4">
              <w:pPr>
                <w:pStyle w:val="NoSpacing"/>
              </w:pPr>
              <w:r>
                <w:t>P No</w:t>
              </w:r>
              <w:proofErr w:type="gramStart"/>
              <w:r>
                <w:t xml:space="preserve">#  </w:t>
              </w:r>
              <w:r w:rsidR="00B9138F">
                <w:t>03165429795</w:t>
              </w:r>
              <w:proofErr w:type="gramEnd"/>
            </w:p>
          </w:sdtContent>
        </w:sdt>
        <w:p w:rsidR="00E64C35" w:rsidRDefault="00E64C35"/>
        <w:p w:rsidR="00E64C35" w:rsidRDefault="003A5614"/>
      </w:sdtContent>
    </w:sdt>
    <w:p w:rsidR="00E64C35" w:rsidRDefault="003A5614">
      <w:pPr>
        <w:pStyle w:val="SectionHeading"/>
      </w:pPr>
      <w:r>
        <w:t>Objectives</w:t>
      </w:r>
    </w:p>
    <w:p w:rsidR="00B9138F" w:rsidRPr="00B9138F" w:rsidRDefault="00B9138F" w:rsidP="00B9138F">
      <w:r>
        <w:t>“Recent Computer Science Graduate seeking an entry-level position to apply programming and programming skills in dynamic software development team.”</w:t>
      </w:r>
    </w:p>
    <w:p w:rsidR="00E64C35" w:rsidRDefault="003A5614">
      <w:pPr>
        <w:pStyle w:val="SectionHeading"/>
      </w:pPr>
      <w:r>
        <w:t>E</w:t>
      </w:r>
      <w:r>
        <w:t>ducation</w:t>
      </w:r>
    </w:p>
    <w:p w:rsidR="00B9138F" w:rsidRDefault="00B9138F" w:rsidP="00B9138F">
      <w:r>
        <w:t>Bachelor of Science in Computer Science, COMSATS University Islamabad, Campus WAH</w:t>
      </w:r>
    </w:p>
    <w:p w:rsidR="00B9138F" w:rsidRDefault="00B9138F" w:rsidP="00B9138F">
      <w:r>
        <w:t xml:space="preserve"> </w:t>
      </w:r>
      <w:r w:rsidRPr="00B33BC4">
        <w:rPr>
          <w:b/>
        </w:rPr>
        <w:t>Graduation</w:t>
      </w:r>
      <w:r>
        <w:t>: 2025</w:t>
      </w:r>
    </w:p>
    <w:p w:rsidR="00B9138F" w:rsidRDefault="00B9138F" w:rsidP="00B9138F">
      <w:r w:rsidRPr="00B33BC4">
        <w:rPr>
          <w:b/>
        </w:rPr>
        <w:t>GPA</w:t>
      </w:r>
      <w:r>
        <w:t>: (2.69/4.00)</w:t>
      </w:r>
    </w:p>
    <w:p w:rsidR="00E64C35" w:rsidRDefault="00B9138F" w:rsidP="00B9138F">
      <w:r w:rsidRPr="00B33BC4">
        <w:rPr>
          <w:b/>
        </w:rPr>
        <w:t>Relevant</w:t>
      </w:r>
      <w:r>
        <w:t xml:space="preserve"> </w:t>
      </w:r>
      <w:r w:rsidRPr="00B33BC4">
        <w:rPr>
          <w:b/>
        </w:rPr>
        <w:t>Courses</w:t>
      </w:r>
      <w:r>
        <w:t>: Web Development, Database, Python, AI</w:t>
      </w:r>
    </w:p>
    <w:p w:rsidR="00E64C35" w:rsidRDefault="003A5614">
      <w:pPr>
        <w:pStyle w:val="SectionHeading"/>
      </w:pPr>
      <w:r>
        <w:t>E</w:t>
      </w:r>
      <w:r>
        <w:t>xperience</w:t>
      </w:r>
    </w:p>
    <w:p w:rsidR="00E64C35" w:rsidRDefault="003A5614">
      <w:pPr>
        <w:pStyle w:val="Subsection"/>
        <w:rPr>
          <w:vanish/>
          <w:specVanish/>
        </w:rPr>
      </w:pPr>
      <w:sdt>
        <w:sdtPr>
          <w:id w:val="-605802410"/>
          <w:placeholder>
            <w:docPart w:val="010B1AAC60FC41CBA4A936E073A1EBDB"/>
          </w:placeholder>
          <w:temporary/>
          <w:showingPlcHdr/>
        </w:sdtPr>
        <w:sdtEndPr/>
        <w:sdtContent>
          <w:r>
            <w:t>[Type the company name]</w:t>
          </w:r>
        </w:sdtContent>
      </w:sdt>
    </w:p>
    <w:p w:rsidR="00E64C35" w:rsidRDefault="003A5614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1505ED39682344D69B05760E65019544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  <w:t>[Type the company address]</w:t>
          </w:r>
        </w:sdtContent>
      </w:sdt>
    </w:p>
    <w:p w:rsidR="00E64C35" w:rsidRDefault="003A5614">
      <w:pPr>
        <w:rPr>
          <w:rStyle w:val="Emphasis"/>
        </w:rPr>
      </w:pPr>
      <w:sdt>
        <w:sdtPr>
          <w:rPr>
            <w:rStyle w:val="IntenseEmphasis"/>
          </w:rPr>
          <w:id w:val="-1445996020"/>
          <w:placeholder>
            <w:docPart w:val="1981F7B6CC2D4A318A9C2E8DD86B7CBD"/>
          </w:placeholder>
          <w:temporary/>
          <w:showingPlcHdr/>
        </w:sdtPr>
        <w:sdtEndPr>
          <w:rPr>
            <w:rStyle w:val="IntenseEmphasis"/>
          </w:rPr>
        </w:sdtEndPr>
        <w:sdtContent>
          <w:r>
            <w:rPr>
              <w:rStyle w:val="IntenseEmphasis"/>
            </w:rPr>
            <w:t>[Type your job title]</w:t>
          </w:r>
        </w:sdtContent>
      </w:sdt>
      <w:r>
        <w:rPr>
          <w:rStyle w:val="IntenseEmphasis"/>
        </w:rPr>
        <w:t xml:space="preserve"> </w:t>
      </w:r>
      <w:sdt>
        <w:sdtPr>
          <w:rPr>
            <w:rStyle w:val="Emphasis"/>
          </w:rPr>
          <w:id w:val="1853759523"/>
          <w:placeholder>
            <w:docPart w:val="FF72D1CA84E74ED4BB6FF7515BE8A957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start date]</w:t>
          </w:r>
        </w:sdtContent>
      </w:sdt>
      <w:r>
        <w:rPr>
          <w:rStyle w:val="Emphasis"/>
        </w:rPr>
        <w:t xml:space="preserve"> – </w:t>
      </w:r>
      <w:sdt>
        <w:sdtPr>
          <w:rPr>
            <w:rStyle w:val="Emphasis"/>
          </w:rPr>
          <w:id w:val="682789267"/>
          <w:placeholder>
            <w:docPart w:val="0AD4679B4A504F468B61C0D6F06B78C6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end date]</w:t>
          </w:r>
        </w:sdtContent>
      </w:sdt>
    </w:p>
    <w:sdt>
      <w:sdtPr>
        <w:id w:val="685182028"/>
        <w:placeholder>
          <w:docPart w:val="BE8B61FD8FF042EEA87D2A56F95EEA41"/>
        </w:placeholder>
        <w:temporary/>
        <w:showingPlcHdr/>
      </w:sdtPr>
      <w:sdtEndPr/>
      <w:sdtContent>
        <w:p w:rsidR="00E64C35" w:rsidRDefault="003A5614">
          <w:r>
            <w:t>[Type job responsibilities]</w:t>
          </w:r>
        </w:p>
      </w:sdtContent>
    </w:sdt>
    <w:p w:rsidR="00E64C35" w:rsidRDefault="003A5614">
      <w:pPr>
        <w:pStyle w:val="SectionHeading"/>
      </w:pPr>
      <w:r>
        <w:t>Skills</w:t>
      </w:r>
    </w:p>
    <w:p w:rsidR="00B33BC4" w:rsidRDefault="00B33BC4">
      <w:pPr>
        <w:pStyle w:val="ListParagraph"/>
        <w:numPr>
          <w:ilvl w:val="0"/>
          <w:numId w:val="4"/>
        </w:numPr>
        <w:ind w:hanging="288"/>
      </w:pPr>
      <w:r>
        <w:t>Front-end Web Developer</w:t>
      </w:r>
    </w:p>
    <w:p w:rsidR="00B33BC4" w:rsidRDefault="00B33BC4">
      <w:pPr>
        <w:pStyle w:val="ListParagraph"/>
        <w:numPr>
          <w:ilvl w:val="0"/>
          <w:numId w:val="4"/>
        </w:numPr>
        <w:ind w:hanging="288"/>
      </w:pPr>
      <w:r>
        <w:t>Python Basics</w:t>
      </w:r>
    </w:p>
    <w:p w:rsidR="00B33BC4" w:rsidRDefault="00B33BC4">
      <w:pPr>
        <w:pStyle w:val="ListParagraph"/>
        <w:numPr>
          <w:ilvl w:val="0"/>
          <w:numId w:val="4"/>
        </w:numPr>
        <w:ind w:hanging="288"/>
      </w:pPr>
      <w:r>
        <w:t>C++ Basics</w:t>
      </w:r>
    </w:p>
    <w:p w:rsidR="00B33BC4" w:rsidRDefault="00B33BC4">
      <w:pPr>
        <w:pStyle w:val="ListParagraph"/>
        <w:numPr>
          <w:ilvl w:val="0"/>
          <w:numId w:val="4"/>
        </w:numPr>
        <w:ind w:hanging="288"/>
      </w:pPr>
      <w:r>
        <w:t>Java Basics</w:t>
      </w:r>
    </w:p>
    <w:p w:rsidR="00B33BC4" w:rsidRDefault="00B33BC4">
      <w:pPr>
        <w:pStyle w:val="ListParagraph"/>
        <w:numPr>
          <w:ilvl w:val="0"/>
          <w:numId w:val="4"/>
        </w:numPr>
        <w:ind w:hanging="288"/>
      </w:pPr>
      <w:r>
        <w:t>MS Office</w:t>
      </w:r>
    </w:p>
    <w:p w:rsidR="00B33BC4" w:rsidRDefault="00B33BC4" w:rsidP="00B33BC4">
      <w:pPr>
        <w:pStyle w:val="ListParagraph"/>
        <w:ind w:left="432"/>
      </w:pPr>
    </w:p>
    <w:p w:rsidR="00B33BC4" w:rsidRDefault="00B33BC4" w:rsidP="00B33BC4">
      <w:pPr>
        <w:pStyle w:val="SectionHeading"/>
      </w:pPr>
      <w:r>
        <w:t>Languages</w:t>
      </w:r>
    </w:p>
    <w:p w:rsidR="00B33BC4" w:rsidRDefault="00B33BC4" w:rsidP="00B33BC4">
      <w:pPr>
        <w:pStyle w:val="ListParagraph"/>
        <w:numPr>
          <w:ilvl w:val="0"/>
          <w:numId w:val="5"/>
        </w:numPr>
      </w:pPr>
      <w:r>
        <w:t>English</w:t>
      </w:r>
    </w:p>
    <w:p w:rsidR="00B33BC4" w:rsidRDefault="00B33BC4" w:rsidP="00B33BC4">
      <w:pPr>
        <w:pStyle w:val="ListParagraph"/>
        <w:numPr>
          <w:ilvl w:val="0"/>
          <w:numId w:val="5"/>
        </w:numPr>
      </w:pPr>
      <w:r>
        <w:t>Urdu</w:t>
      </w:r>
    </w:p>
    <w:p w:rsidR="00B33BC4" w:rsidRDefault="00B33BC4" w:rsidP="00B33BC4">
      <w:pPr>
        <w:pStyle w:val="ListParagraph"/>
        <w:numPr>
          <w:ilvl w:val="0"/>
          <w:numId w:val="5"/>
        </w:numPr>
      </w:pPr>
      <w:r>
        <w:t>Punjabi</w:t>
      </w:r>
    </w:p>
    <w:p w:rsidR="00B33BC4" w:rsidRPr="00B33BC4" w:rsidRDefault="00B33BC4" w:rsidP="00B33BC4">
      <w:pPr>
        <w:pStyle w:val="ListParagraph"/>
        <w:numPr>
          <w:ilvl w:val="0"/>
          <w:numId w:val="5"/>
        </w:numPr>
      </w:pPr>
      <w:r>
        <w:t>Chinese(Basics)</w:t>
      </w:r>
    </w:p>
    <w:p w:rsidR="00B33BC4" w:rsidRDefault="00B33BC4" w:rsidP="00B33BC4">
      <w:pPr>
        <w:pStyle w:val="ListParagraph"/>
        <w:ind w:left="432"/>
      </w:pPr>
    </w:p>
    <w:p w:rsidR="00E64C35" w:rsidRDefault="00B33BC4" w:rsidP="00B33BC4">
      <w:pPr>
        <w:pStyle w:val="ListParagraph"/>
        <w:ind w:left="432"/>
      </w:pPr>
      <w:r>
        <w:lastRenderedPageBreak/>
        <w:t xml:space="preserve"> </w:t>
      </w:r>
    </w:p>
    <w:p w:rsidR="00E64C35" w:rsidRDefault="00E64C35">
      <w:pPr>
        <w:spacing w:line="276" w:lineRule="auto"/>
      </w:pPr>
    </w:p>
    <w:sectPr w:rsidR="00E64C35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614" w:rsidRDefault="003A5614">
      <w:pPr>
        <w:spacing w:after="0" w:line="240" w:lineRule="auto"/>
      </w:pPr>
      <w:r>
        <w:separator/>
      </w:r>
    </w:p>
  </w:endnote>
  <w:endnote w:type="continuationSeparator" w:id="0">
    <w:p w:rsidR="003A5614" w:rsidRDefault="003A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C35" w:rsidRDefault="003A56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42FB154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ADCCFE9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155843B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64C35" w:rsidRDefault="003A5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64C35" w:rsidRDefault="003A5614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E64C35" w:rsidRDefault="003A5614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614" w:rsidRDefault="003A5614">
      <w:pPr>
        <w:spacing w:after="0" w:line="240" w:lineRule="auto"/>
      </w:pPr>
      <w:r>
        <w:separator/>
      </w:r>
    </w:p>
  </w:footnote>
  <w:footnote w:type="continuationSeparator" w:id="0">
    <w:p w:rsidR="003A5614" w:rsidRDefault="003A5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C35" w:rsidRDefault="003A56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D1CE84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0D697C8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04371B8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64C35" w:rsidRDefault="00E64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59D4"/>
    <w:multiLevelType w:val="hybridMultilevel"/>
    <w:tmpl w:val="A9BC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F"/>
    <w:rsid w:val="003A5614"/>
    <w:rsid w:val="00B33BC4"/>
    <w:rsid w:val="00B9138F"/>
    <w:rsid w:val="00E6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0A9AB7-C011-4D97-B6BE-51C34DBD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NormalWeb">
    <w:name w:val="Normal (Web)"/>
    <w:basedOn w:val="Normal"/>
    <w:uiPriority w:val="99"/>
    <w:unhideWhenUsed/>
    <w:rsid w:val="00B9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02A9BCC5264A73BAB95FDA8B6FB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67611-AD4F-46EE-9C02-05BFAC46B9C7}"/>
      </w:docPartPr>
      <w:docPartBody>
        <w:p w:rsidR="00000000" w:rsidRDefault="000F6B88">
          <w:pPr>
            <w:pStyle w:val="8802A9BCC5264A73BAB95FDA8B6FB3A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14D1D74B9074A1E9E80389CAFFDA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1C8D7-054B-4662-B075-97F545E8275D}"/>
      </w:docPartPr>
      <w:docPartBody>
        <w:p w:rsidR="00000000" w:rsidRDefault="000F6B88">
          <w:pPr>
            <w:pStyle w:val="214D1D74B9074A1E9E80389CAFFDA60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6E78A0B114E47FE8CB48AD7471E1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40004-3498-4E35-B4DC-75C62F7A5C1C}"/>
      </w:docPartPr>
      <w:docPartBody>
        <w:p w:rsidR="00000000" w:rsidRDefault="000F6B88">
          <w:pPr>
            <w:pStyle w:val="36E78A0B114E47FE8CB48AD7471E19B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760FCCA804D24463B451DE75488DB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FBECE-ACDB-45C2-AF03-0EC7828880A0}"/>
      </w:docPartPr>
      <w:docPartBody>
        <w:p w:rsidR="00000000" w:rsidRDefault="000F6B88">
          <w:pPr>
            <w:pStyle w:val="760FCCA804D24463B451DE75488DB62E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6725419A91BE470DA83C6E409B2DA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2139F-80B6-4F3C-B8A6-EA4FC6795E32}"/>
      </w:docPartPr>
      <w:docPartBody>
        <w:p w:rsidR="00000000" w:rsidRDefault="000F6B88">
          <w:pPr>
            <w:pStyle w:val="6725419A91BE470DA83C6E409B2DADC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010B1AAC60FC41CBA4A936E073A1E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F664-3FC2-49CA-9107-142123E301B1}"/>
      </w:docPartPr>
      <w:docPartBody>
        <w:p w:rsidR="00000000" w:rsidRDefault="000F6B88">
          <w:pPr>
            <w:pStyle w:val="010B1AAC60FC41CBA4A936E073A1EBDB"/>
          </w:pPr>
          <w:r>
            <w:t>[Type the company name]</w:t>
          </w:r>
        </w:p>
      </w:docPartBody>
    </w:docPart>
    <w:docPart>
      <w:docPartPr>
        <w:name w:val="1505ED39682344D69B05760E6501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2E6FF-019F-461B-A8AC-A97EEE9DB924}"/>
      </w:docPartPr>
      <w:docPartBody>
        <w:p w:rsidR="00000000" w:rsidRDefault="000F6B88">
          <w:pPr>
            <w:pStyle w:val="1505ED39682344D69B05760E6501954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6"/>
              <w:szCs w:val="26"/>
            </w:rPr>
            <w:t>[Type the company address]</w:t>
          </w:r>
        </w:p>
      </w:docPartBody>
    </w:docPart>
    <w:docPart>
      <w:docPartPr>
        <w:name w:val="1981F7B6CC2D4A318A9C2E8DD86B7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5523F-857D-4A4C-9E61-D336DCA64188}"/>
      </w:docPartPr>
      <w:docPartBody>
        <w:p w:rsidR="00000000" w:rsidRDefault="000F6B88">
          <w:pPr>
            <w:pStyle w:val="1981F7B6CC2D4A318A9C2E8DD86B7CBD"/>
          </w:pPr>
          <w:r>
            <w:rPr>
              <w:rStyle w:val="IntenseEmphasis"/>
            </w:rPr>
            <w:t>[Type your job title]</w:t>
          </w:r>
        </w:p>
      </w:docPartBody>
    </w:docPart>
    <w:docPart>
      <w:docPartPr>
        <w:name w:val="FF72D1CA84E74ED4BB6FF7515BE8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AC16D-D5A0-4E17-971F-58570B6E709B}"/>
      </w:docPartPr>
      <w:docPartBody>
        <w:p w:rsidR="00000000" w:rsidRDefault="000F6B88">
          <w:pPr>
            <w:pStyle w:val="FF72D1CA84E74ED4BB6FF7515BE8A957"/>
          </w:pPr>
          <w:r>
            <w:rPr>
              <w:rStyle w:val="Emphasis"/>
            </w:rPr>
            <w:t>[Type the start date</w:t>
          </w:r>
          <w:r>
            <w:rPr>
              <w:rStyle w:val="Emphasis"/>
            </w:rPr>
            <w:t>]</w:t>
          </w:r>
        </w:p>
      </w:docPartBody>
    </w:docPart>
    <w:docPart>
      <w:docPartPr>
        <w:name w:val="0AD4679B4A504F468B61C0D6F06B7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7E014-C115-48C8-B3EF-49A999571BDE}"/>
      </w:docPartPr>
      <w:docPartBody>
        <w:p w:rsidR="00000000" w:rsidRDefault="000F6B88">
          <w:pPr>
            <w:pStyle w:val="0AD4679B4A504F468B61C0D6F06B78C6"/>
          </w:pPr>
          <w:r>
            <w:rPr>
              <w:rStyle w:val="Emphasis"/>
            </w:rPr>
            <w:t>[Type the end date]</w:t>
          </w:r>
        </w:p>
      </w:docPartBody>
    </w:docPart>
    <w:docPart>
      <w:docPartPr>
        <w:name w:val="BE8B61FD8FF042EEA87D2A56F95E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1BCA-5BEB-4A87-A12A-BFD1E38C38AB}"/>
      </w:docPartPr>
      <w:docPartBody>
        <w:p w:rsidR="00000000" w:rsidRDefault="000F6B88">
          <w:pPr>
            <w:pStyle w:val="BE8B61FD8FF042EEA87D2A56F95EEA41"/>
          </w:pPr>
          <w:r>
            <w:t>[Type job responsibilities]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88"/>
    <w:rsid w:val="000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802A9BCC5264A73BAB95FDA8B6FB3AD">
    <w:name w:val="8802A9BCC5264A73BAB95FDA8B6FB3AD"/>
  </w:style>
  <w:style w:type="paragraph" w:customStyle="1" w:styleId="214D1D74B9074A1E9E80389CAFFDA606">
    <w:name w:val="214D1D74B9074A1E9E80389CAFFDA606"/>
  </w:style>
  <w:style w:type="paragraph" w:customStyle="1" w:styleId="36E78A0B114E47FE8CB48AD7471E19B9">
    <w:name w:val="36E78A0B114E47FE8CB48AD7471E19B9"/>
  </w:style>
  <w:style w:type="paragraph" w:customStyle="1" w:styleId="760FCCA804D24463B451DE75488DB62E">
    <w:name w:val="760FCCA804D24463B451DE75488DB62E"/>
  </w:style>
  <w:style w:type="paragraph" w:customStyle="1" w:styleId="6725419A91BE470DA83C6E409B2DADC2">
    <w:name w:val="6725419A91BE470DA83C6E409B2DADC2"/>
  </w:style>
  <w:style w:type="paragraph" w:customStyle="1" w:styleId="5704509D0BE84FCFA2094C5243DC53D4">
    <w:name w:val="5704509D0BE84FCFA2094C5243DC53D4"/>
  </w:style>
  <w:style w:type="paragraph" w:customStyle="1" w:styleId="84FB0E3CC101422B878BE57F56C7D49F">
    <w:name w:val="84FB0E3CC101422B878BE57F56C7D49F"/>
  </w:style>
  <w:style w:type="paragraph" w:customStyle="1" w:styleId="DF0FE721BBC74A5CB000FD52AECE0F90">
    <w:name w:val="DF0FE721BBC74A5CB000FD52AECE0F90"/>
  </w:style>
  <w:style w:type="paragraph" w:customStyle="1" w:styleId="D0C30058AD8349B1943956902C80AC77">
    <w:name w:val="D0C30058AD8349B1943956902C80AC7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4D261741B15C4FF09C8D6309F8EE90E6">
    <w:name w:val="4D261741B15C4FF09C8D6309F8EE90E6"/>
  </w:style>
  <w:style w:type="paragraph" w:customStyle="1" w:styleId="1698203B128946B2A5555D5A49168A1E">
    <w:name w:val="1698203B128946B2A5555D5A49168A1E"/>
  </w:style>
  <w:style w:type="paragraph" w:customStyle="1" w:styleId="010B1AAC60FC41CBA4A936E073A1EBDB">
    <w:name w:val="010B1AAC60FC41CBA4A936E073A1EBDB"/>
  </w:style>
  <w:style w:type="paragraph" w:customStyle="1" w:styleId="1505ED39682344D69B05760E65019544">
    <w:name w:val="1505ED39682344D69B05760E65019544"/>
  </w:style>
  <w:style w:type="paragraph" w:customStyle="1" w:styleId="1981F7B6CC2D4A318A9C2E8DD86B7CBD">
    <w:name w:val="1981F7B6CC2D4A318A9C2E8DD86B7CBD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F72D1CA84E74ED4BB6FF7515BE8A957">
    <w:name w:val="FF72D1CA84E74ED4BB6FF7515BE8A957"/>
  </w:style>
  <w:style w:type="paragraph" w:customStyle="1" w:styleId="0AD4679B4A504F468B61C0D6F06B78C6">
    <w:name w:val="0AD4679B4A504F468B61C0D6F06B78C6"/>
  </w:style>
  <w:style w:type="paragraph" w:customStyle="1" w:styleId="BE8B61FD8FF042EEA87D2A56F95EEA41">
    <w:name w:val="BE8B61FD8FF042EEA87D2A56F95EEA41"/>
  </w:style>
  <w:style w:type="paragraph" w:customStyle="1" w:styleId="C4559D7172CD4EC3A4DF07AA91CB44C7">
    <w:name w:val="C4559D7172CD4EC3A4DF07AA91CB4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House# C-245 LALA RUKH,WAH CANTT PK</CompanyAddress>
  <CompanyPhone>P No#  03165429795</CompanyPhone>
  <CompanyFax/>
  <CompanyEmail>Alibutthussain12@gmail.com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52C5DA-4048-44E3-B14A-D5777D8E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24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ALI</dc:creator>
  <cp:lastModifiedBy>Microsoft account</cp:lastModifiedBy>
  <cp:revision>1</cp:revision>
  <dcterms:created xsi:type="dcterms:W3CDTF">2025-07-04T05:20:00Z</dcterms:created>
  <dcterms:modified xsi:type="dcterms:W3CDTF">2025-07-04T05:44:00Z</dcterms:modified>
</cp:coreProperties>
</file>